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35" w:rsidRDefault="005C3B35" w:rsidP="005C3B35">
      <w:pPr>
        <w:jc w:val="center"/>
        <w:rPr>
          <w:b/>
        </w:rPr>
      </w:pPr>
      <w:r>
        <w:rPr>
          <w:b/>
        </w:rPr>
        <w:t>VLAN 917. IP 74.123.15.40/29.</w:t>
      </w:r>
    </w:p>
    <w:p w:rsidR="00742D17" w:rsidRPr="00742D17" w:rsidRDefault="00742D17">
      <w:pPr>
        <w:rPr>
          <w:b/>
          <w:i/>
        </w:rPr>
      </w:pPr>
      <w:r w:rsidRPr="00742D17">
        <w:rPr>
          <w:b/>
          <w:i/>
        </w:rPr>
        <w:t>1)</w:t>
      </w:r>
    </w:p>
    <w:p w:rsidR="00920A76" w:rsidRDefault="00F215A0">
      <w:pPr>
        <w:rPr>
          <w:b/>
        </w:rPr>
      </w:pPr>
      <w:r w:rsidRPr="00F215A0">
        <w:rPr>
          <w:b/>
        </w:rPr>
        <w:t>Create the appropriate VLAN NUMBER from the lis</w:t>
      </w:r>
      <w:r w:rsidR="005C3B35">
        <w:rPr>
          <w:b/>
        </w:rPr>
        <w:t xml:space="preserve">t above on your SWITCH. </w:t>
      </w:r>
    </w:p>
    <w:p w:rsidR="00F215A0" w:rsidRDefault="00F215A0" w:rsidP="00F215A0">
      <w:r>
        <w:t>conf t</w:t>
      </w:r>
    </w:p>
    <w:p w:rsidR="00F215A0" w:rsidRDefault="00F215A0" w:rsidP="00F215A0">
      <w:r>
        <w:t>vlan 917</w:t>
      </w:r>
    </w:p>
    <w:p w:rsidR="00F215A0" w:rsidRDefault="00F215A0" w:rsidP="00F215A0">
      <w:r>
        <w:t>name test</w:t>
      </w:r>
    </w:p>
    <w:p w:rsidR="00F215A0" w:rsidRDefault="00D72BF2" w:rsidP="00F215A0">
      <w:pPr>
        <w:rPr>
          <w:b/>
        </w:rPr>
      </w:pPr>
      <w:r w:rsidRPr="00D72BF2">
        <w:rPr>
          <w:b/>
        </w:rPr>
        <w:t>Tag that VLAN NUMBER</w:t>
      </w:r>
      <w:r w:rsidR="00D852EA">
        <w:rPr>
          <w:b/>
        </w:rPr>
        <w:t xml:space="preserve"> from above on your uplink port (switch).</w:t>
      </w:r>
    </w:p>
    <w:p w:rsidR="00EC59ED" w:rsidRDefault="00EC59ED" w:rsidP="00EC59ED">
      <w:r>
        <w:t>int f1/0/13</w:t>
      </w:r>
    </w:p>
    <w:p w:rsidR="00D72BF2" w:rsidRDefault="00EC59ED" w:rsidP="00EC59ED">
      <w:r>
        <w:t>switchport trunk allowed vlan 117,3317,3333,917</w:t>
      </w:r>
    </w:p>
    <w:p w:rsidR="00EA73E5" w:rsidRDefault="00EA73E5" w:rsidP="00EC59ED">
      <w:pPr>
        <w:rPr>
          <w:b/>
        </w:rPr>
      </w:pPr>
      <w:r w:rsidRPr="00EA73E5">
        <w:rPr>
          <w:b/>
        </w:rPr>
        <w:t>As well as to your TWO 2800's on their F0/1 interfaces.</w:t>
      </w:r>
    </w:p>
    <w:p w:rsidR="00E90382" w:rsidRDefault="00E90382" w:rsidP="00E90382">
      <w:r>
        <w:t>int f0/1.917</w:t>
      </w:r>
    </w:p>
    <w:p w:rsidR="00EA73E5" w:rsidRDefault="00E90382" w:rsidP="00E90382">
      <w:r>
        <w:t>encapsulation dot1Q 917</w:t>
      </w:r>
    </w:p>
    <w:p w:rsidR="000F6A0B" w:rsidRDefault="000F6A0B" w:rsidP="00E90382">
      <w:pPr>
        <w:rPr>
          <w:b/>
        </w:rPr>
      </w:pPr>
      <w:r w:rsidRPr="000F6A0B">
        <w:rPr>
          <w:b/>
        </w:rPr>
        <w:t>To pass off, paste the output of "show vlan id XXX |</w:t>
      </w:r>
      <w:r>
        <w:rPr>
          <w:b/>
        </w:rPr>
        <w:t xml:space="preserve"> 3750</w:t>
      </w:r>
    </w:p>
    <w:p w:rsidR="000F6A0B" w:rsidRDefault="000F6A0B" w:rsidP="00E90382">
      <w:r w:rsidRPr="000F6A0B">
        <w:t>show vlan id 917</w:t>
      </w:r>
    </w:p>
    <w:p w:rsidR="000F6A0B" w:rsidRDefault="000F6A0B" w:rsidP="00E90382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0F6A0B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sho mac address-table dynamic vlan XXX</w:t>
      </w:r>
    </w:p>
    <w:p w:rsidR="000F6A0B" w:rsidRDefault="000F6A0B" w:rsidP="000F6A0B">
      <w:r>
        <w:t>show mac address-table dynamic vlan 917</w:t>
      </w:r>
    </w:p>
    <w:p w:rsidR="00742D17" w:rsidRDefault="00742D17" w:rsidP="000F6A0B"/>
    <w:p w:rsidR="00742D17" w:rsidRPr="00742D17" w:rsidRDefault="00742D17" w:rsidP="000F6A0B">
      <w:pPr>
        <w:rPr>
          <w:b/>
          <w:i/>
        </w:rPr>
      </w:pPr>
      <w:r>
        <w:rPr>
          <w:b/>
          <w:i/>
        </w:rPr>
        <w:t>2)</w:t>
      </w:r>
    </w:p>
    <w:p w:rsidR="000F6A0B" w:rsidRDefault="003D4C5D" w:rsidP="000F6A0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3D4C5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Create a Layer3 VLAN Interface on your switch for VLAN XXX (from question 1).</w:t>
      </w:r>
    </w:p>
    <w:p w:rsidR="003D4C5D" w:rsidRDefault="006A0130" w:rsidP="000F6A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Int </w:t>
      </w:r>
      <w:r w:rsidR="00434A7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vlan917</w:t>
      </w:r>
    </w:p>
    <w:p w:rsidR="007F788A" w:rsidRPr="007F788A" w:rsidRDefault="007F788A" w:rsidP="000F6A0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7F788A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Assign the second usable IP to your Layer3 Switched VLAN.</w:t>
      </w:r>
    </w:p>
    <w:p w:rsidR="00E7622A" w:rsidRDefault="00434A7F" w:rsidP="000F6A0B">
      <w:r>
        <w:t>ip address 74.123.15.42</w:t>
      </w:r>
      <w:r w:rsidR="00131EA7">
        <w:t xml:space="preserve"> 255.255.255.248</w:t>
      </w:r>
    </w:p>
    <w:p w:rsidR="00AF73D1" w:rsidRPr="00AF73D1" w:rsidRDefault="00AF73D1" w:rsidP="00071DA6">
      <w:pPr>
        <w:rPr>
          <w:b/>
        </w:rPr>
      </w:pPr>
      <w:r w:rsidRPr="00AF73D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Assign the third and fourth usable IPs to your 2800's VlanXXX (from question1) sub interface you created in the above step.</w:t>
      </w:r>
    </w:p>
    <w:p w:rsidR="00434A7F" w:rsidRDefault="00543515" w:rsidP="00071DA6">
      <w:r>
        <w:rPr>
          <w:i/>
        </w:rPr>
        <w:t xml:space="preserve">R-1: </w:t>
      </w:r>
      <w:r w:rsidR="001A5ED9">
        <w:t>Int f0/1.917</w:t>
      </w:r>
    </w:p>
    <w:p w:rsidR="0071517E" w:rsidRDefault="0071517E" w:rsidP="00071DA6">
      <w:r>
        <w:t>ip address 74.123.15.43</w:t>
      </w:r>
      <w:r w:rsidRPr="0071517E">
        <w:t xml:space="preserve"> 255.255.255.248</w:t>
      </w:r>
    </w:p>
    <w:p w:rsidR="00543515" w:rsidRDefault="00543515" w:rsidP="00071DA6">
      <w:r>
        <w:rPr>
          <w:i/>
        </w:rPr>
        <w:t xml:space="preserve">R-2: </w:t>
      </w:r>
      <w:r>
        <w:t>int f0/1.917</w:t>
      </w:r>
    </w:p>
    <w:p w:rsidR="00543515" w:rsidRDefault="00543515" w:rsidP="00543515">
      <w:r>
        <w:t>ip address 74.123.15.44</w:t>
      </w:r>
      <w:r w:rsidRPr="0071517E">
        <w:t xml:space="preserve"> 255.255.255.248</w:t>
      </w:r>
    </w:p>
    <w:p w:rsidR="006A16F1" w:rsidRDefault="006A16F1" w:rsidP="00543515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6A16F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Ping the first usable IP (me) from your switch as well as the 2800 vlanXXX IPs from your switch.</w:t>
      </w:r>
    </w:p>
    <w:p w:rsidR="006A16F1" w:rsidRDefault="00214D8D" w:rsidP="0054351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Ping 74.123.15.41</w:t>
      </w:r>
    </w:p>
    <w:p w:rsidR="00FF0953" w:rsidRDefault="00FF0953" w:rsidP="0054351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Ping 74.123.15.43</w:t>
      </w:r>
    </w:p>
    <w:p w:rsidR="00FF0953" w:rsidRDefault="00FF0953" w:rsidP="0054351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Ping 74.123.15.44</w:t>
      </w:r>
    </w:p>
    <w:p w:rsidR="00B75788" w:rsidRDefault="00B75788" w:rsidP="00543515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B7578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Once you are sure you can ping them run a "show arp | include XXX" (replace XXX with the Vlan ID from question 1) command on your Switch and paste the output for points for this question. </w:t>
      </w:r>
    </w:p>
    <w:p w:rsidR="00B75788" w:rsidRDefault="009F2A62" w:rsidP="0054351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Show arp | include vlan 917</w:t>
      </w:r>
    </w:p>
    <w:p w:rsidR="00461C2B" w:rsidRPr="00C652A5" w:rsidRDefault="00461C2B" w:rsidP="00543515"/>
    <w:p w:rsidR="00543515" w:rsidRDefault="00372A8D" w:rsidP="00071DA6">
      <w:pPr>
        <w:rPr>
          <w:b/>
          <w:i/>
        </w:rPr>
      </w:pPr>
      <w:r>
        <w:rPr>
          <w:b/>
          <w:i/>
        </w:rPr>
        <w:t>3)</w:t>
      </w:r>
    </w:p>
    <w:p w:rsidR="00372A8D" w:rsidRDefault="00005803" w:rsidP="00071DA6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00580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Configure OSPF on your switch for your assigned IP network in Question 1 on AREA 0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.</w:t>
      </w:r>
    </w:p>
    <w:p w:rsidR="00E46CF2" w:rsidRPr="00E46CF2" w:rsidRDefault="004413D7" w:rsidP="00E46CF2">
      <w:r>
        <w:t>router ospf 65535</w:t>
      </w:r>
    </w:p>
    <w:p w:rsidR="00005803" w:rsidRDefault="00B72A3E" w:rsidP="00E46CF2">
      <w:pPr>
        <w:rPr>
          <w:i/>
        </w:rPr>
      </w:pPr>
      <w:r>
        <w:t xml:space="preserve"> network 74.123.15.40</w:t>
      </w:r>
      <w:r w:rsidR="00E46CF2" w:rsidRPr="00E46CF2">
        <w:t xml:space="preserve"> 0.0.0.7 area</w:t>
      </w:r>
      <w:r w:rsidR="00E46CF2" w:rsidRPr="00E46CF2">
        <w:rPr>
          <w:i/>
        </w:rPr>
        <w:t xml:space="preserve"> 0</w:t>
      </w:r>
    </w:p>
    <w:p w:rsidR="00BF7E3F" w:rsidRDefault="00BF7E3F" w:rsidP="00E46CF2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BF7E3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Setup an OSPF MD5 Digest Key of: ineedospf2pass</w:t>
      </w:r>
    </w:p>
    <w:p w:rsidR="004413D7" w:rsidRPr="004413D7" w:rsidRDefault="004413D7" w:rsidP="004413D7">
      <w:r w:rsidRPr="004413D7">
        <w:t>int</w:t>
      </w:r>
      <w:r>
        <w:t xml:space="preserve"> v</w:t>
      </w:r>
      <w:r w:rsidRPr="004413D7">
        <w:t>lan91</w:t>
      </w:r>
      <w:r>
        <w:t>7</w:t>
      </w:r>
    </w:p>
    <w:p w:rsidR="004413D7" w:rsidRDefault="004413D7" w:rsidP="004413D7">
      <w:r w:rsidRPr="004413D7">
        <w:t xml:space="preserve"> ip ospf message-digest-key 1 md5 ineedospf2pass</w:t>
      </w:r>
    </w:p>
    <w:p w:rsidR="000E07B5" w:rsidRPr="000E07B5" w:rsidRDefault="000E07B5" w:rsidP="004413D7">
      <w:pPr>
        <w:rPr>
          <w:b/>
        </w:rPr>
      </w:pPr>
      <w:r w:rsidRPr="000E07B5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Set this on your VlanXXX Layer3 interface on your switch to set the cost higher for this session (this will mean it'll come up, just wont be used):  ip ospf cost 600 </w:t>
      </w:r>
    </w:p>
    <w:p w:rsidR="00543515" w:rsidRDefault="004413D7" w:rsidP="00071DA6">
      <w:r w:rsidRPr="00E46CF2">
        <w:t>ip ospf cost 600</w:t>
      </w:r>
    </w:p>
    <w:p w:rsidR="00916D26" w:rsidRPr="00916D26" w:rsidRDefault="00916D26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916D26">
        <w:rPr>
          <w:rFonts w:ascii="Helvetica" w:hAnsi="Helvetica" w:cs="Helvetica"/>
          <w:b/>
          <w:color w:val="333333"/>
          <w:sz w:val="20"/>
          <w:szCs w:val="20"/>
        </w:rPr>
        <w:t>One you have OSPF up on your Vlan9XX switch interface, paste the output of this command for points for this question:</w:t>
      </w:r>
    </w:p>
    <w:p w:rsidR="00916D26" w:rsidRDefault="00916D26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916D26">
        <w:rPr>
          <w:rFonts w:ascii="Helvetica" w:hAnsi="Helvetica" w:cs="Helvetica"/>
          <w:b/>
          <w:color w:val="333333"/>
          <w:sz w:val="20"/>
          <w:szCs w:val="20"/>
        </w:rPr>
        <w:t>"sho ip ospf neighbor | inc VlanXXX"   (replace XXX with your VLAN from question 1)</w:t>
      </w:r>
      <w:r>
        <w:rPr>
          <w:rFonts w:ascii="Helvetica" w:hAnsi="Helvetica" w:cs="Helvetica"/>
          <w:b/>
          <w:color w:val="333333"/>
          <w:sz w:val="20"/>
          <w:szCs w:val="20"/>
        </w:rPr>
        <w:t xml:space="preserve">. </w:t>
      </w:r>
    </w:p>
    <w:p w:rsidR="00D50BE5" w:rsidRDefault="00D50BE5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Show ip ospf neighbor | inc vlan917 </w:t>
      </w:r>
    </w:p>
    <w:p w:rsidR="005F39BE" w:rsidRPr="005F39BE" w:rsidRDefault="005F39BE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i/>
          <w:color w:val="333333"/>
          <w:sz w:val="20"/>
          <w:szCs w:val="20"/>
        </w:rPr>
      </w:pPr>
      <w:r>
        <w:rPr>
          <w:rFonts w:ascii="Helvetica" w:hAnsi="Helvetica" w:cs="Helvetica"/>
          <w:b/>
          <w:i/>
          <w:color w:val="333333"/>
          <w:sz w:val="20"/>
          <w:szCs w:val="20"/>
        </w:rPr>
        <w:t>4)</w:t>
      </w:r>
    </w:p>
    <w:p w:rsidR="00F4701C" w:rsidRDefault="00F4701C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F4701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Create a named ACL on your 3750 to:</w:t>
      </w:r>
    </w:p>
    <w:p w:rsidR="009D26DC" w:rsidRDefault="009C4E89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Ip </w:t>
      </w:r>
      <w:r w:rsidR="009432F7">
        <w:rPr>
          <w:rFonts w:ascii="Helvetica" w:hAnsi="Helvetica" w:cs="Helvetica"/>
          <w:color w:val="333333"/>
          <w:sz w:val="20"/>
          <w:szCs w:val="20"/>
        </w:rPr>
        <w:t>access-list extended daddy</w:t>
      </w:r>
    </w:p>
    <w:p w:rsidR="00A72760" w:rsidRDefault="00A72760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F4701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#1 - permit ICMP packets from 144.38.192.40 to your new network from question #1.</w:t>
      </w:r>
    </w:p>
    <w:p w:rsidR="009C4E89" w:rsidRDefault="009C4E89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9C4E89">
        <w:rPr>
          <w:rFonts w:ascii="Helvetica" w:hAnsi="Helvetica" w:cs="Helvetica"/>
          <w:color w:val="333333"/>
          <w:sz w:val="20"/>
          <w:szCs w:val="20"/>
        </w:rPr>
        <w:t>pe</w:t>
      </w:r>
      <w:r>
        <w:rPr>
          <w:rFonts w:ascii="Helvetica" w:hAnsi="Helvetica" w:cs="Helvetica"/>
          <w:color w:val="333333"/>
          <w:sz w:val="20"/>
          <w:szCs w:val="20"/>
        </w:rPr>
        <w:t>r</w:t>
      </w:r>
      <w:r w:rsidR="00E22714">
        <w:rPr>
          <w:rFonts w:ascii="Helvetica" w:hAnsi="Helvetica" w:cs="Helvetica"/>
          <w:color w:val="333333"/>
          <w:sz w:val="20"/>
          <w:szCs w:val="20"/>
        </w:rPr>
        <w:t>mit icmp host 144.38.192.40 74.123.15.</w:t>
      </w:r>
      <w:r w:rsidR="006900CF">
        <w:rPr>
          <w:rFonts w:ascii="Helvetica" w:hAnsi="Helvetica" w:cs="Helvetica"/>
          <w:color w:val="333333"/>
          <w:sz w:val="20"/>
          <w:szCs w:val="20"/>
        </w:rPr>
        <w:t>40</w:t>
      </w:r>
      <w:r w:rsidR="00D80D2B">
        <w:rPr>
          <w:rFonts w:ascii="Helvetica" w:hAnsi="Helvetica" w:cs="Helvetica"/>
          <w:color w:val="333333"/>
          <w:sz w:val="20"/>
          <w:szCs w:val="20"/>
        </w:rPr>
        <w:t xml:space="preserve"> 0.0.0.7</w:t>
      </w:r>
    </w:p>
    <w:p w:rsidR="00FA754A" w:rsidRDefault="00FA754A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FA754A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#2 - permit ICMP packets from</w:t>
      </w:r>
      <w:r w:rsidRPr="00FA754A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hyperlink r:id="rId4" w:tgtFrame="_blank" w:history="1">
        <w:r w:rsidRPr="00FA754A">
          <w:rPr>
            <w:rStyle w:val="Hyperlink"/>
            <w:rFonts w:ascii="Helvetica" w:hAnsi="Helvetica" w:cs="Helvetica"/>
            <w:b/>
            <w:color w:val="1155CC"/>
            <w:sz w:val="20"/>
            <w:szCs w:val="20"/>
            <w:shd w:val="clear" w:color="auto" w:fill="FFFFFF"/>
          </w:rPr>
          <w:t>209.33.192.0/19</w:t>
        </w:r>
      </w:hyperlink>
      <w:r w:rsidRPr="00FA754A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FA754A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to your new network from question #1.</w:t>
      </w:r>
    </w:p>
    <w:p w:rsidR="00FA754A" w:rsidRDefault="00E22714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permit icmp 209.33</w:t>
      </w:r>
      <w:r w:rsidR="00B020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.192.0 </w:t>
      </w:r>
      <w:r w:rsidR="00B71C0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0.0.31.255 74.123.15.40</w:t>
      </w:r>
      <w:r w:rsidR="00D80D2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</w:t>
      </w:r>
    </w:p>
    <w:p w:rsidR="00FB3402" w:rsidRDefault="00FB3402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FB340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#3 - deny all OTHER ICMP packets to your new network from question 1.</w:t>
      </w:r>
    </w:p>
    <w:p w:rsidR="001B3196" w:rsidRDefault="006900CF" w:rsidP="00916D2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deny icmp any 74.123.15.40</w:t>
      </w:r>
      <w:r w:rsidR="00674A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</w:t>
      </w:r>
    </w:p>
    <w:p w:rsidR="003061F1" w:rsidRPr="003061F1" w:rsidRDefault="003061F1" w:rsidP="003061F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3061F1">
        <w:rPr>
          <w:rFonts w:ascii="Helvetica" w:hAnsi="Helvetica" w:cs="Helvetica"/>
          <w:b/>
          <w:color w:val="333333"/>
          <w:sz w:val="20"/>
          <w:szCs w:val="20"/>
        </w:rPr>
        <w:t>#4 - deny packets from the world to your new network that are destined for ports:</w:t>
      </w:r>
    </w:p>
    <w:p w:rsidR="003061F1" w:rsidRDefault="003061F1" w:rsidP="003061F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3061F1">
        <w:rPr>
          <w:rFonts w:ascii="Helvetica" w:hAnsi="Helvetica" w:cs="Helvetica"/>
          <w:b/>
          <w:color w:val="333333"/>
          <w:sz w:val="20"/>
          <w:szCs w:val="20"/>
        </w:rPr>
        <w:t>          tcp/22, tcp/25, tcp/53, udp/53, udp/123, udp/1900</w:t>
      </w:r>
    </w:p>
    <w:p w:rsidR="0082527E" w:rsidRDefault="00053180" w:rsidP="003061F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deny icmp any 74.123.15.40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deny tcp any 74.123.15.40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 eq 22</w:t>
      </w:r>
      <w:r>
        <w:rPr>
          <w:rFonts w:ascii="Helvetica" w:hAnsi="Helvetica" w:cs="Helvetica"/>
          <w:color w:val="333333"/>
          <w:sz w:val="20"/>
          <w:szCs w:val="20"/>
        </w:rPr>
        <w:br/>
      </w:r>
      <w:r w:rsidR="00B92F8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deny tcp any 74.123.15.40</w:t>
      </w:r>
      <w:r w:rsidR="00B656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 eq 25</w:t>
      </w:r>
      <w:r>
        <w:rPr>
          <w:rFonts w:ascii="Helvetica" w:hAnsi="Helvetica" w:cs="Helvetica"/>
          <w:color w:val="333333"/>
          <w:sz w:val="20"/>
          <w:szCs w:val="20"/>
        </w:rPr>
        <w:br/>
      </w:r>
      <w:r w:rsidR="00B92F8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deny tcp any 74.123.15.40</w:t>
      </w:r>
      <w:r w:rsidR="00B656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 eq 53</w:t>
      </w:r>
      <w:r>
        <w:rPr>
          <w:rFonts w:ascii="Helvetica" w:hAnsi="Helvetica" w:cs="Helvetica"/>
          <w:color w:val="333333"/>
          <w:sz w:val="20"/>
          <w:szCs w:val="20"/>
        </w:rPr>
        <w:br/>
      </w:r>
      <w:r w:rsidR="00B92F8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deny udp any 74.123.15.40</w:t>
      </w:r>
      <w:r w:rsidR="00B656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 eq 53</w:t>
      </w:r>
      <w:r>
        <w:rPr>
          <w:rFonts w:ascii="Helvetica" w:hAnsi="Helvetica" w:cs="Helvetica"/>
          <w:color w:val="333333"/>
          <w:sz w:val="20"/>
          <w:szCs w:val="20"/>
        </w:rPr>
        <w:br/>
      </w:r>
      <w:r w:rsidR="00B92F8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deny udp any 74.123.15.40</w:t>
      </w:r>
      <w:r w:rsidR="00B6564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 eq 123</w:t>
      </w:r>
      <w:r>
        <w:rPr>
          <w:rFonts w:ascii="Helvetica" w:hAnsi="Helvetica" w:cs="Helvetica"/>
          <w:color w:val="333333"/>
          <w:sz w:val="20"/>
          <w:szCs w:val="20"/>
        </w:rPr>
        <w:br/>
      </w:r>
      <w:r w:rsidR="00B92F8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deny udp any 74.123.15.40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0.0.0.7 eq 1900</w:t>
      </w:r>
    </w:p>
    <w:p w:rsidR="00916D26" w:rsidRDefault="0082527E" w:rsidP="00C97EB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permit ip any any</w:t>
      </w:r>
    </w:p>
    <w:p w:rsidR="001167D4" w:rsidRDefault="001167D4" w:rsidP="001167D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1167D4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Apply the ACL on your Layer3 VlanXXX interface inbound.</w:t>
      </w:r>
    </w:p>
    <w:p w:rsidR="00F950DC" w:rsidRPr="00F950DC" w:rsidRDefault="002D10C3" w:rsidP="00F950DC">
      <w:pPr>
        <w:pStyle w:val="NormalWeb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int vlan917</w:t>
      </w:r>
    </w:p>
    <w:p w:rsidR="009B426F" w:rsidRDefault="00CB42C8" w:rsidP="00F950D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ip access-group daddy</w:t>
      </w:r>
      <w:bookmarkStart w:id="0" w:name="_GoBack"/>
      <w:bookmarkEnd w:id="0"/>
      <w:r w:rsidR="00F950DC" w:rsidRPr="00F950D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</w:t>
      </w:r>
    </w:p>
    <w:p w:rsidR="009B426F" w:rsidRDefault="009B426F" w:rsidP="00F950D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i/>
          <w:color w:val="333333"/>
          <w:sz w:val="20"/>
          <w:szCs w:val="20"/>
          <w:shd w:val="clear" w:color="auto" w:fill="FFFFFF"/>
        </w:rPr>
        <w:t>5)</w:t>
      </w:r>
    </w:p>
    <w:p w:rsidR="009B426F" w:rsidRDefault="009B426F" w:rsidP="00F950D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9B426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How would you rate this test from 1 to 10?</w:t>
      </w:r>
    </w:p>
    <w:p w:rsidR="009B426F" w:rsidRPr="009B426F" w:rsidRDefault="009B426F" w:rsidP="00F950D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Screw you. </w:t>
      </w:r>
    </w:p>
    <w:sectPr w:rsidR="009B426F" w:rsidRPr="009B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02"/>
    <w:rsid w:val="00005803"/>
    <w:rsid w:val="00053180"/>
    <w:rsid w:val="00071DA6"/>
    <w:rsid w:val="000E07B5"/>
    <w:rsid w:val="000F6A0B"/>
    <w:rsid w:val="001167D4"/>
    <w:rsid w:val="00131EA7"/>
    <w:rsid w:val="001A5ED9"/>
    <w:rsid w:val="001B3196"/>
    <w:rsid w:val="00214D8D"/>
    <w:rsid w:val="00232CE9"/>
    <w:rsid w:val="002D10C3"/>
    <w:rsid w:val="003061F1"/>
    <w:rsid w:val="00372A8D"/>
    <w:rsid w:val="003D4C5D"/>
    <w:rsid w:val="00402FEE"/>
    <w:rsid w:val="00434A7F"/>
    <w:rsid w:val="004413D7"/>
    <w:rsid w:val="00461C2B"/>
    <w:rsid w:val="00543515"/>
    <w:rsid w:val="005C3B35"/>
    <w:rsid w:val="005F39BE"/>
    <w:rsid w:val="00674A64"/>
    <w:rsid w:val="006900CF"/>
    <w:rsid w:val="006A0130"/>
    <w:rsid w:val="006A16F1"/>
    <w:rsid w:val="0071517E"/>
    <w:rsid w:val="00742D17"/>
    <w:rsid w:val="007F788A"/>
    <w:rsid w:val="0082527E"/>
    <w:rsid w:val="00916D26"/>
    <w:rsid w:val="00920A76"/>
    <w:rsid w:val="009432F7"/>
    <w:rsid w:val="009B2B44"/>
    <w:rsid w:val="009B426F"/>
    <w:rsid w:val="009C4E89"/>
    <w:rsid w:val="009D26DC"/>
    <w:rsid w:val="009F2A62"/>
    <w:rsid w:val="00A66C4F"/>
    <w:rsid w:val="00A72760"/>
    <w:rsid w:val="00A76002"/>
    <w:rsid w:val="00AF73D1"/>
    <w:rsid w:val="00B02092"/>
    <w:rsid w:val="00B6564A"/>
    <w:rsid w:val="00B71C0C"/>
    <w:rsid w:val="00B72A3E"/>
    <w:rsid w:val="00B75788"/>
    <w:rsid w:val="00B92F89"/>
    <w:rsid w:val="00BF7E3F"/>
    <w:rsid w:val="00C652A5"/>
    <w:rsid w:val="00C97EB0"/>
    <w:rsid w:val="00CB42C8"/>
    <w:rsid w:val="00D50BE5"/>
    <w:rsid w:val="00D72BF2"/>
    <w:rsid w:val="00D80D2B"/>
    <w:rsid w:val="00D8359A"/>
    <w:rsid w:val="00D852EA"/>
    <w:rsid w:val="00E22714"/>
    <w:rsid w:val="00E46CF2"/>
    <w:rsid w:val="00E7622A"/>
    <w:rsid w:val="00E90382"/>
    <w:rsid w:val="00EA73E5"/>
    <w:rsid w:val="00EC59ED"/>
    <w:rsid w:val="00F215A0"/>
    <w:rsid w:val="00F4701C"/>
    <w:rsid w:val="00F950DC"/>
    <w:rsid w:val="00FA754A"/>
    <w:rsid w:val="00FB3402"/>
    <w:rsid w:val="00FE3E68"/>
    <w:rsid w:val="00F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2AEE2-5FF0-4A53-B97D-E87E170F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754A"/>
  </w:style>
  <w:style w:type="character" w:styleId="Hyperlink">
    <w:name w:val="Hyperlink"/>
    <w:basedOn w:val="DefaultParagraphFont"/>
    <w:uiPriority w:val="99"/>
    <w:semiHidden/>
    <w:unhideWhenUsed/>
    <w:rsid w:val="00FA7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09.33.192.0/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6D9D560B</Template>
  <TotalTime>86</TotalTime>
  <Pages>3</Pages>
  <Words>457</Words>
  <Characters>2610</Characters>
  <Application>Microsoft Office Word</Application>
  <DocSecurity>0</DocSecurity>
  <Lines>21</Lines>
  <Paragraphs>6</Paragraphs>
  <ScaleCrop>false</ScaleCrop>
  <Company>Dixie State University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Garay</dc:creator>
  <cp:keywords/>
  <dc:description/>
  <cp:lastModifiedBy>Rene Garay</cp:lastModifiedBy>
  <cp:revision>76</cp:revision>
  <dcterms:created xsi:type="dcterms:W3CDTF">2014-10-21T23:04:00Z</dcterms:created>
  <dcterms:modified xsi:type="dcterms:W3CDTF">2014-10-22T01:29:00Z</dcterms:modified>
</cp:coreProperties>
</file>