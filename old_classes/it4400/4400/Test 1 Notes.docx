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9D" w:rsidRDefault="006A62C0" w:rsidP="006E4894">
      <w:pPr>
        <w:jc w:val="center"/>
      </w:pPr>
      <w:r>
        <w:t xml:space="preserve">Layer 2 VLAN </w:t>
      </w:r>
      <w:proofErr w:type="spellStart"/>
      <w:r>
        <w:t>Trunking</w:t>
      </w:r>
      <w:proofErr w:type="spellEnd"/>
      <w:r>
        <w:t xml:space="preserve">, Sub Interfaces on routers. </w:t>
      </w:r>
    </w:p>
    <w:p w:rsidR="00CF6852" w:rsidRDefault="00CF6852" w:rsidP="00CF6852">
      <w:proofErr w:type="spellStart"/>
      <w:r>
        <w:t>Conf</w:t>
      </w:r>
      <w:proofErr w:type="spellEnd"/>
      <w:r>
        <w:t xml:space="preserve"> </w:t>
      </w:r>
      <w:r w:rsidR="00783590">
        <w:t xml:space="preserve">t </w:t>
      </w:r>
      <w:r w:rsidR="00DE59E1">
        <w:t xml:space="preserve">&gt; </w:t>
      </w:r>
      <w:proofErr w:type="spellStart"/>
      <w:r w:rsidR="00DE59E1">
        <w:t>int</w:t>
      </w:r>
      <w:proofErr w:type="spellEnd"/>
      <w:r w:rsidR="00DE59E1">
        <w:t xml:space="preserve"> f0/0 or </w:t>
      </w:r>
      <w:proofErr w:type="spellStart"/>
      <w:r w:rsidR="00DE59E1">
        <w:t>int</w:t>
      </w:r>
      <w:proofErr w:type="spellEnd"/>
      <w:r w:rsidR="00DE59E1">
        <w:t xml:space="preserve"> f0/0.11 (sub)</w:t>
      </w:r>
    </w:p>
    <w:p w:rsidR="00783590" w:rsidRDefault="0079586C" w:rsidP="00783590">
      <w:proofErr w:type="gramStart"/>
      <w:r>
        <w:t>interface</w:t>
      </w:r>
      <w:proofErr w:type="gramEnd"/>
      <w:r>
        <w:t xml:space="preserve"> FastEthernet1/0/20</w:t>
      </w:r>
    </w:p>
    <w:p w:rsidR="00783590" w:rsidRDefault="00783590" w:rsidP="00783590">
      <w:r>
        <w:t xml:space="preserve"> </w:t>
      </w:r>
      <w:proofErr w:type="gramStart"/>
      <w:r>
        <w:t>description</w:t>
      </w:r>
      <w:proofErr w:type="gramEnd"/>
      <w:r>
        <w:t xml:space="preserve"> 2800-2 F0/0</w:t>
      </w:r>
    </w:p>
    <w:p w:rsidR="00783590" w:rsidRDefault="00783590" w:rsidP="00783590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12</w:t>
      </w:r>
    </w:p>
    <w:p w:rsidR="00783590" w:rsidRDefault="00783590" w:rsidP="00783590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encapsulation dot1q</w:t>
      </w:r>
    </w:p>
    <w:p w:rsidR="00783590" w:rsidRDefault="00783590" w:rsidP="00783590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12</w:t>
      </w:r>
    </w:p>
    <w:p w:rsidR="00783590" w:rsidRDefault="00783590" w:rsidP="00783590"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6A62C0" w:rsidRDefault="006A62C0" w:rsidP="00783590"/>
    <w:p w:rsidR="006A62C0" w:rsidRDefault="006A62C0" w:rsidP="006A62C0">
      <w:pPr>
        <w:jc w:val="center"/>
      </w:pPr>
      <w:r>
        <w:t xml:space="preserve">Layer 3 IP Addressing. </w:t>
      </w:r>
    </w:p>
    <w:p w:rsidR="00EB3188" w:rsidRPr="00EB3188" w:rsidRDefault="00EB3188" w:rsidP="006A62C0">
      <w:pPr>
        <w:rPr>
          <w:b/>
        </w:rPr>
      </w:pPr>
      <w:r>
        <w:rPr>
          <w:b/>
        </w:rPr>
        <w:t xml:space="preserve">Setup a layer3 interface on switch. </w:t>
      </w:r>
    </w:p>
    <w:p w:rsidR="006A62C0" w:rsidRDefault="006A62C0" w:rsidP="006A62C0">
      <w:proofErr w:type="spellStart"/>
      <w:r>
        <w:t>Int</w:t>
      </w:r>
      <w:proofErr w:type="spellEnd"/>
      <w:r>
        <w:t xml:space="preserve"> vlan117</w:t>
      </w:r>
    </w:p>
    <w:p w:rsidR="006A62C0" w:rsidRDefault="006A62C0" w:rsidP="006A62C0">
      <w:proofErr w:type="gramStart"/>
      <w:r>
        <w:t>interface</w:t>
      </w:r>
      <w:proofErr w:type="gramEnd"/>
      <w:r>
        <w:t xml:space="preserve"> Vlan117</w:t>
      </w:r>
    </w:p>
    <w:p w:rsidR="006A62C0" w:rsidRDefault="006A62C0" w:rsidP="006A62C0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74.123.12.226 255.255.255.252</w:t>
      </w:r>
    </w:p>
    <w:p w:rsidR="006A62C0" w:rsidRDefault="006A62C0" w:rsidP="006A62C0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message-digest-key 1 md5 7 013C35347D021522184A4F1F16171E060E</w:t>
      </w:r>
    </w:p>
    <w:p w:rsidR="006A62C0" w:rsidRDefault="006A62C0" w:rsidP="006A62C0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:rsidR="008D342C" w:rsidRDefault="008D342C" w:rsidP="006A62C0">
      <w:pPr>
        <w:rPr>
          <w:b/>
        </w:rPr>
      </w:pPr>
      <w:r>
        <w:rPr>
          <w:b/>
        </w:rPr>
        <w:t xml:space="preserve">Setup an IP on your sub-interface on your router. </w:t>
      </w:r>
    </w:p>
    <w:p w:rsidR="00581975" w:rsidRDefault="00581975" w:rsidP="00581975">
      <w:proofErr w:type="gramStart"/>
      <w:r>
        <w:t>interface</w:t>
      </w:r>
      <w:proofErr w:type="gramEnd"/>
      <w:r>
        <w:t xml:space="preserve"> FastEthernet0/1.13</w:t>
      </w:r>
    </w:p>
    <w:p w:rsidR="00581975" w:rsidRDefault="00581975" w:rsidP="00581975">
      <w:r>
        <w:t xml:space="preserve"> </w:t>
      </w:r>
      <w:proofErr w:type="gramStart"/>
      <w:r>
        <w:t>encapsulation</w:t>
      </w:r>
      <w:proofErr w:type="gramEnd"/>
      <w:r>
        <w:t xml:space="preserve"> dot1Q 13</w:t>
      </w:r>
    </w:p>
    <w:p w:rsidR="00581975" w:rsidRDefault="00581975" w:rsidP="00581975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74.123.12.245 255.255.255.252</w:t>
      </w:r>
    </w:p>
    <w:p w:rsidR="00581975" w:rsidRDefault="00581975" w:rsidP="00581975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message-digest-key 1 md5 7 013C35347D021522184A4F1F16171E060E</w:t>
      </w:r>
    </w:p>
    <w:p w:rsidR="0028189C" w:rsidRDefault="00581975" w:rsidP="00581975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:rsidR="0032658A" w:rsidRDefault="0032658A" w:rsidP="00581975"/>
    <w:p w:rsidR="0032658A" w:rsidRDefault="0032658A" w:rsidP="0032658A">
      <w:pPr>
        <w:jc w:val="center"/>
      </w:pPr>
      <w:r>
        <w:t>Routing</w:t>
      </w:r>
    </w:p>
    <w:p w:rsidR="0032658A" w:rsidRDefault="00D306DC" w:rsidP="0032658A">
      <w:pPr>
        <w:rPr>
          <w:b/>
        </w:rPr>
      </w:pPr>
      <w:r>
        <w:rPr>
          <w:b/>
        </w:rPr>
        <w:t xml:space="preserve">Create a new OSPF session on your switch to douchebag. </w:t>
      </w:r>
      <w:r w:rsidR="00120BFA">
        <w:rPr>
          <w:b/>
        </w:rPr>
        <w:t xml:space="preserve"> MD5 authentication. </w:t>
      </w:r>
    </w:p>
    <w:p w:rsidR="00D306DC" w:rsidRDefault="00D306DC" w:rsidP="00D306DC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65535</w:t>
      </w:r>
    </w:p>
    <w:p w:rsidR="00D306DC" w:rsidRDefault="00D306DC" w:rsidP="00D306DC">
      <w:r>
        <w:t xml:space="preserve"> </w:t>
      </w:r>
      <w:proofErr w:type="gramStart"/>
      <w:r>
        <w:t>router-id</w:t>
      </w:r>
      <w:proofErr w:type="gramEnd"/>
      <w:r>
        <w:t xml:space="preserve"> 74.123.12.248</w:t>
      </w:r>
    </w:p>
    <w:p w:rsidR="00D306DC" w:rsidRDefault="00D306DC" w:rsidP="00D306DC">
      <w:r>
        <w:t xml:space="preserve"> </w:t>
      </w:r>
      <w:proofErr w:type="gramStart"/>
      <w:r>
        <w:t>log-adjacency-changes</w:t>
      </w:r>
      <w:proofErr w:type="gramEnd"/>
    </w:p>
    <w:p w:rsidR="00D306DC" w:rsidRDefault="00D306DC" w:rsidP="00D306DC">
      <w:r>
        <w:t xml:space="preserve"> </w:t>
      </w:r>
      <w:proofErr w:type="gramStart"/>
      <w:r>
        <w:t>area</w:t>
      </w:r>
      <w:proofErr w:type="gramEnd"/>
      <w:r>
        <w:t xml:space="preserve"> 0 authentication message-digest</w:t>
      </w:r>
    </w:p>
    <w:p w:rsidR="00D306DC" w:rsidRDefault="00D306DC" w:rsidP="00D306DC">
      <w:r>
        <w:lastRenderedPageBreak/>
        <w:t xml:space="preserve"> </w:t>
      </w:r>
      <w:proofErr w:type="gramStart"/>
      <w:r>
        <w:t>area</w:t>
      </w:r>
      <w:proofErr w:type="gramEnd"/>
      <w:r>
        <w:t xml:space="preserve"> 100 authentication message-digest</w:t>
      </w:r>
    </w:p>
    <w:p w:rsidR="00D306DC" w:rsidRDefault="00D306DC" w:rsidP="00D306DC">
      <w:r>
        <w:t xml:space="preserve"> </w:t>
      </w:r>
      <w:proofErr w:type="gramStart"/>
      <w:r>
        <w:t>summary-address</w:t>
      </w:r>
      <w:proofErr w:type="gramEnd"/>
      <w:r>
        <w:t xml:space="preserve"> 74.123.12.224 255.255.255.224</w:t>
      </w:r>
    </w:p>
    <w:p w:rsidR="00D306DC" w:rsidRDefault="00D306DC" w:rsidP="00D306DC">
      <w:r>
        <w:t xml:space="preserve"> </w:t>
      </w:r>
      <w:proofErr w:type="gramStart"/>
      <w:r>
        <w:t>network</w:t>
      </w:r>
      <w:proofErr w:type="gramEnd"/>
      <w:r>
        <w:t xml:space="preserve"> 74.123.12.224 0.0.0.3 area 0</w:t>
      </w:r>
    </w:p>
    <w:p w:rsidR="00D306DC" w:rsidRDefault="00D306DC" w:rsidP="00D306DC">
      <w:r>
        <w:t xml:space="preserve"> </w:t>
      </w:r>
      <w:proofErr w:type="gramStart"/>
      <w:r>
        <w:t>network</w:t>
      </w:r>
      <w:proofErr w:type="gramEnd"/>
      <w:r>
        <w:t xml:space="preserve"> 74.123.12.228 0.0.0.3 area 100</w:t>
      </w:r>
    </w:p>
    <w:p w:rsidR="00D306DC" w:rsidRDefault="00D306DC" w:rsidP="00D306DC">
      <w:r>
        <w:t xml:space="preserve"> </w:t>
      </w:r>
      <w:proofErr w:type="gramStart"/>
      <w:r>
        <w:t>network</w:t>
      </w:r>
      <w:proofErr w:type="gramEnd"/>
      <w:r>
        <w:t xml:space="preserve"> 74.123.12.232 0.0.0.3 area 100</w:t>
      </w:r>
    </w:p>
    <w:p w:rsidR="0000380D" w:rsidRDefault="0000380D" w:rsidP="00D306DC"/>
    <w:p w:rsidR="0000380D" w:rsidRDefault="0000380D" w:rsidP="0000380D">
      <w:proofErr w:type="gramStart"/>
      <w:r>
        <w:t>interface</w:t>
      </w:r>
      <w:proofErr w:type="gramEnd"/>
      <w:r>
        <w:t xml:space="preserve"> Vlan117</w:t>
      </w:r>
    </w:p>
    <w:p w:rsidR="0000380D" w:rsidRDefault="0000380D" w:rsidP="0000380D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74.123.12.226 255.255.255.252</w:t>
      </w:r>
    </w:p>
    <w:p w:rsidR="0000380D" w:rsidRDefault="0000380D" w:rsidP="0000380D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message-digest-key 1 md5 7 013C35347D021522184A4F1F16171E060E</w:t>
      </w:r>
    </w:p>
    <w:p w:rsidR="0000380D" w:rsidRDefault="0000380D" w:rsidP="0000380D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:rsidR="00A70A94" w:rsidRDefault="00A70A94" w:rsidP="0000380D"/>
    <w:p w:rsidR="00A70A94" w:rsidRDefault="00A70A94" w:rsidP="00A70A94">
      <w:pPr>
        <w:jc w:val="center"/>
      </w:pPr>
      <w:r>
        <w:t>ACL</w:t>
      </w:r>
    </w:p>
    <w:p w:rsidR="00A70A94" w:rsidRDefault="00A70A94" w:rsidP="00A70A94">
      <w:pPr>
        <w:rPr>
          <w:b/>
        </w:rPr>
      </w:pPr>
      <w:r>
        <w:rPr>
          <w:b/>
        </w:rPr>
        <w:t>Create ACL</w:t>
      </w:r>
    </w:p>
    <w:p w:rsidR="00A70A94" w:rsidRDefault="00A70A94" w:rsidP="00A70A94">
      <w:proofErr w:type="gramStart"/>
      <w:r w:rsidRPr="00A70A94">
        <w:t>garay-3750(</w:t>
      </w:r>
      <w:proofErr w:type="spellStart"/>
      <w:proofErr w:type="gramEnd"/>
      <w:r w:rsidRPr="00A70A94">
        <w:t>config</w:t>
      </w:r>
      <w:proofErr w:type="spellEnd"/>
      <w:r w:rsidRPr="00A70A94">
        <w:t>)#</w:t>
      </w:r>
      <w:proofErr w:type="spellStart"/>
      <w:r w:rsidRPr="00A70A94">
        <w:t>ip</w:t>
      </w:r>
      <w:proofErr w:type="spellEnd"/>
      <w:r w:rsidRPr="00A70A94">
        <w:t xml:space="preserve"> access-list standard </w:t>
      </w:r>
      <w:proofErr w:type="spellStart"/>
      <w:r w:rsidRPr="00A70A94">
        <w:t>ssh_access</w:t>
      </w:r>
      <w:proofErr w:type="spellEnd"/>
    </w:p>
    <w:p w:rsidR="00A70A94" w:rsidRDefault="00345A5A" w:rsidP="00A70A94">
      <w:proofErr w:type="gramStart"/>
      <w:r w:rsidRPr="00345A5A">
        <w:t>garay-3750(</w:t>
      </w:r>
      <w:proofErr w:type="spellStart"/>
      <w:proofErr w:type="gramEnd"/>
      <w:r w:rsidRPr="00345A5A">
        <w:t>config-std-nacl</w:t>
      </w:r>
      <w:proofErr w:type="spellEnd"/>
      <w:r w:rsidRPr="00345A5A">
        <w:t>)#permit 74.123.12.224</w:t>
      </w:r>
    </w:p>
    <w:p w:rsidR="00DD31FB" w:rsidRPr="00A70A94" w:rsidRDefault="00DD31FB" w:rsidP="00A70A94">
      <w:proofErr w:type="gramStart"/>
      <w:r w:rsidRPr="00DD31FB">
        <w:t>garay-3750(</w:t>
      </w:r>
      <w:proofErr w:type="spellStart"/>
      <w:proofErr w:type="gramEnd"/>
      <w:r w:rsidRPr="00DD31FB">
        <w:t>config</w:t>
      </w:r>
      <w:proofErr w:type="spellEnd"/>
      <w:r w:rsidRPr="00DD31FB">
        <w:t xml:space="preserve">)#line </w:t>
      </w:r>
      <w:proofErr w:type="spellStart"/>
      <w:r w:rsidRPr="00DD31FB">
        <w:t>vty</w:t>
      </w:r>
      <w:proofErr w:type="spellEnd"/>
      <w:r w:rsidRPr="00DD31FB">
        <w:t xml:space="preserve"> 0 15</w:t>
      </w:r>
    </w:p>
    <w:p w:rsidR="0028189C" w:rsidRDefault="00DB62CD" w:rsidP="00581975">
      <w:proofErr w:type="gramStart"/>
      <w:r w:rsidRPr="00DB62CD">
        <w:t>garay-3750(</w:t>
      </w:r>
      <w:proofErr w:type="spellStart"/>
      <w:proofErr w:type="gramEnd"/>
      <w:r w:rsidRPr="00DB62CD">
        <w:t>config</w:t>
      </w:r>
      <w:proofErr w:type="spellEnd"/>
      <w:r w:rsidRPr="00DB62CD">
        <w:t xml:space="preserve">-line)#access-class </w:t>
      </w:r>
      <w:proofErr w:type="spellStart"/>
      <w:r w:rsidRPr="00DB62CD">
        <w:t>ssh_access</w:t>
      </w:r>
      <w:proofErr w:type="spellEnd"/>
      <w:r w:rsidRPr="00DB62CD">
        <w:t xml:space="preserve"> in</w:t>
      </w:r>
    </w:p>
    <w:p w:rsidR="009A3342" w:rsidRDefault="009A3342" w:rsidP="00581975">
      <w:proofErr w:type="gramStart"/>
      <w:r w:rsidRPr="009A3342">
        <w:t>garay-3750(</w:t>
      </w:r>
      <w:proofErr w:type="spellStart"/>
      <w:proofErr w:type="gramEnd"/>
      <w:r w:rsidRPr="009A3342">
        <w:t>config</w:t>
      </w:r>
      <w:proofErr w:type="spellEnd"/>
      <w:r w:rsidRPr="009A3342">
        <w:t xml:space="preserve">-line)#transport input </w:t>
      </w:r>
      <w:proofErr w:type="spellStart"/>
      <w:r w:rsidRPr="009A3342">
        <w:t>ssh</w:t>
      </w:r>
      <w:proofErr w:type="spellEnd"/>
      <w:r w:rsidRPr="009A3342">
        <w:t xml:space="preserve"> telnet</w:t>
      </w:r>
    </w:p>
    <w:p w:rsidR="003D3B27" w:rsidRDefault="003D3B27" w:rsidP="00581975">
      <w:proofErr w:type="gramStart"/>
      <w:r w:rsidRPr="003D3B27">
        <w:t>garay-3750#</w:t>
      </w:r>
      <w:proofErr w:type="gramEnd"/>
      <w:r w:rsidRPr="003D3B27">
        <w:t>show access-lists</w:t>
      </w:r>
    </w:p>
    <w:p w:rsidR="001B7369" w:rsidRDefault="001B7369" w:rsidP="00581975">
      <w:proofErr w:type="gramStart"/>
      <w:r w:rsidRPr="001B7369">
        <w:t>garay-2800-2(</w:t>
      </w:r>
      <w:proofErr w:type="spellStart"/>
      <w:proofErr w:type="gramEnd"/>
      <w:r w:rsidRPr="001B7369">
        <w:t>config</w:t>
      </w:r>
      <w:proofErr w:type="spellEnd"/>
      <w:r w:rsidRPr="001B7369">
        <w:t>)#</w:t>
      </w:r>
      <w:proofErr w:type="spellStart"/>
      <w:r w:rsidRPr="001B7369">
        <w:t>ip</w:t>
      </w:r>
      <w:proofErr w:type="spellEnd"/>
      <w:r w:rsidRPr="001B7369">
        <w:t xml:space="preserve"> access-list standard 1</w:t>
      </w:r>
    </w:p>
    <w:p w:rsidR="00F46EFB" w:rsidRDefault="00F46EFB" w:rsidP="00581975">
      <w:proofErr w:type="gramStart"/>
      <w:r w:rsidRPr="00F46EFB">
        <w:t>garay-2800-2(</w:t>
      </w:r>
      <w:proofErr w:type="spellStart"/>
      <w:proofErr w:type="gramEnd"/>
      <w:r w:rsidRPr="00F46EFB">
        <w:t>config-std-nacl</w:t>
      </w:r>
      <w:proofErr w:type="spellEnd"/>
      <w:r w:rsidRPr="00F46EFB">
        <w:t>)#permit 204.17.177.8</w:t>
      </w:r>
    </w:p>
    <w:p w:rsidR="003C09C1" w:rsidRDefault="003C09C1" w:rsidP="00581975">
      <w:proofErr w:type="gramStart"/>
      <w:r w:rsidRPr="003C09C1">
        <w:t>garay-2800-2(</w:t>
      </w:r>
      <w:proofErr w:type="spellStart"/>
      <w:proofErr w:type="gramEnd"/>
      <w:r w:rsidRPr="003C09C1">
        <w:t>config-std-nacl</w:t>
      </w:r>
      <w:proofErr w:type="spellEnd"/>
      <w:r w:rsidRPr="003C09C1">
        <w:t>)#deny any</w:t>
      </w:r>
    </w:p>
    <w:p w:rsidR="009E4D6D" w:rsidRDefault="009E4D6D" w:rsidP="00581975">
      <w:proofErr w:type="gramStart"/>
      <w:r w:rsidRPr="009E4D6D">
        <w:t>garay-2800-2(</w:t>
      </w:r>
      <w:proofErr w:type="spellStart"/>
      <w:proofErr w:type="gramEnd"/>
      <w:r w:rsidRPr="009E4D6D">
        <w:t>config</w:t>
      </w:r>
      <w:proofErr w:type="spellEnd"/>
      <w:r w:rsidRPr="009E4D6D">
        <w:t>)#</w:t>
      </w:r>
      <w:proofErr w:type="spellStart"/>
      <w:r w:rsidRPr="009E4D6D">
        <w:t>ntp</w:t>
      </w:r>
      <w:proofErr w:type="spellEnd"/>
      <w:r w:rsidRPr="009E4D6D">
        <w:t xml:space="preserve"> access-group peer 1</w:t>
      </w:r>
    </w:p>
    <w:p w:rsidR="00092FC7" w:rsidRDefault="00092FC7" w:rsidP="00581975">
      <w:proofErr w:type="gramStart"/>
      <w:r w:rsidRPr="00092FC7">
        <w:t>garay-2800-1(</w:t>
      </w:r>
      <w:proofErr w:type="spellStart"/>
      <w:proofErr w:type="gramEnd"/>
      <w:r w:rsidRPr="00092FC7">
        <w:t>config</w:t>
      </w:r>
      <w:proofErr w:type="spellEnd"/>
      <w:r w:rsidRPr="00092FC7">
        <w:t>)#</w:t>
      </w:r>
      <w:proofErr w:type="spellStart"/>
      <w:r w:rsidRPr="00092FC7">
        <w:t>ip</w:t>
      </w:r>
      <w:proofErr w:type="spellEnd"/>
      <w:r w:rsidRPr="00092FC7">
        <w:t xml:space="preserve"> access-list extended </w:t>
      </w:r>
      <w:proofErr w:type="spellStart"/>
      <w:r w:rsidRPr="00092FC7">
        <w:t>extenze</w:t>
      </w:r>
      <w:proofErr w:type="spellEnd"/>
    </w:p>
    <w:p w:rsidR="00BC7813" w:rsidRDefault="00BC7813" w:rsidP="00581975">
      <w:proofErr w:type="gramStart"/>
      <w:r w:rsidRPr="00BC7813">
        <w:t>garay-3750(</w:t>
      </w:r>
      <w:proofErr w:type="spellStart"/>
      <w:proofErr w:type="gramEnd"/>
      <w:r w:rsidRPr="00BC7813">
        <w:t>config-ext-nacl</w:t>
      </w:r>
      <w:proofErr w:type="spellEnd"/>
      <w:r w:rsidRPr="00BC7813">
        <w:t xml:space="preserve">)#permit </w:t>
      </w:r>
      <w:proofErr w:type="spellStart"/>
      <w:r w:rsidRPr="00BC7813">
        <w:t>icmp</w:t>
      </w:r>
      <w:proofErr w:type="spellEnd"/>
      <w:r w:rsidRPr="00BC7813">
        <w:t xml:space="preserve"> 144.38.0.0 0.0.255.255 74.123.12.224 0.0.0.255</w:t>
      </w:r>
    </w:p>
    <w:p w:rsidR="001329F1" w:rsidRDefault="001329F1" w:rsidP="00581975">
      <w:proofErr w:type="gramStart"/>
      <w:r w:rsidRPr="001329F1">
        <w:t>garay-3750(</w:t>
      </w:r>
      <w:proofErr w:type="spellStart"/>
      <w:proofErr w:type="gramEnd"/>
      <w:r w:rsidRPr="001329F1">
        <w:t>config-ext-nacl</w:t>
      </w:r>
      <w:proofErr w:type="spellEnd"/>
      <w:r w:rsidRPr="001329F1">
        <w:t xml:space="preserve">)#permit </w:t>
      </w:r>
      <w:proofErr w:type="spellStart"/>
      <w:r w:rsidRPr="001329F1">
        <w:t>icmp</w:t>
      </w:r>
      <w:proofErr w:type="spellEnd"/>
      <w:r w:rsidRPr="001329F1">
        <w:t xml:space="preserve"> host 209.33.215.102 74.123.12.224 0.0.0.255</w:t>
      </w:r>
    </w:p>
    <w:p w:rsidR="003D66DE" w:rsidRDefault="003D66DE" w:rsidP="00581975">
      <w:proofErr w:type="gramStart"/>
      <w:r w:rsidRPr="003D66DE">
        <w:t>garay-3750(</w:t>
      </w:r>
      <w:proofErr w:type="spellStart"/>
      <w:proofErr w:type="gramEnd"/>
      <w:r w:rsidRPr="003D66DE">
        <w:t>config-ext-nacl</w:t>
      </w:r>
      <w:proofErr w:type="spellEnd"/>
      <w:r w:rsidRPr="003D66DE">
        <w:t xml:space="preserve">)#deny </w:t>
      </w:r>
      <w:proofErr w:type="spellStart"/>
      <w:r w:rsidRPr="003D66DE">
        <w:t>tcp</w:t>
      </w:r>
      <w:proofErr w:type="spellEnd"/>
      <w:r w:rsidRPr="003D66DE">
        <w:t xml:space="preserve"> 74.123.12.224 0.0.0.255 any </w:t>
      </w:r>
      <w:proofErr w:type="spellStart"/>
      <w:r w:rsidRPr="003D66DE">
        <w:t>eq</w:t>
      </w:r>
      <w:proofErr w:type="spellEnd"/>
      <w:r w:rsidRPr="003D66DE">
        <w:t xml:space="preserve"> domain</w:t>
      </w:r>
    </w:p>
    <w:p w:rsidR="003D66DE" w:rsidRDefault="003D66DE" w:rsidP="00581975">
      <w:proofErr w:type="gramStart"/>
      <w:r w:rsidRPr="003D66DE">
        <w:t>garay-3750(</w:t>
      </w:r>
      <w:proofErr w:type="spellStart"/>
      <w:proofErr w:type="gramEnd"/>
      <w:r w:rsidRPr="003D66DE">
        <w:t>config-ext-nacl</w:t>
      </w:r>
      <w:proofErr w:type="spellEnd"/>
      <w:r w:rsidRPr="003D66DE">
        <w:t xml:space="preserve">)#deny </w:t>
      </w:r>
      <w:proofErr w:type="spellStart"/>
      <w:r w:rsidRPr="003D66DE">
        <w:t>tcp</w:t>
      </w:r>
      <w:proofErr w:type="spellEnd"/>
      <w:r w:rsidRPr="003D66DE">
        <w:t xml:space="preserve"> 74.123.12.224 0.0.0.255 any </w:t>
      </w:r>
      <w:proofErr w:type="spellStart"/>
      <w:r w:rsidRPr="003D66DE">
        <w:t>eq</w:t>
      </w:r>
      <w:proofErr w:type="spellEnd"/>
      <w:r w:rsidRPr="003D66DE">
        <w:t xml:space="preserve"> 123</w:t>
      </w:r>
    </w:p>
    <w:p w:rsidR="003D66DE" w:rsidRDefault="003D66DE" w:rsidP="00581975">
      <w:proofErr w:type="gramStart"/>
      <w:r w:rsidRPr="003D66DE">
        <w:t>garay-3750(</w:t>
      </w:r>
      <w:proofErr w:type="spellStart"/>
      <w:proofErr w:type="gramEnd"/>
      <w:r w:rsidRPr="003D66DE">
        <w:t>config-ext-nacl</w:t>
      </w:r>
      <w:proofErr w:type="spellEnd"/>
      <w:r w:rsidRPr="003D66DE">
        <w:t xml:space="preserve">)#permit </w:t>
      </w:r>
      <w:proofErr w:type="spellStart"/>
      <w:r w:rsidRPr="003D66DE">
        <w:t>ip</w:t>
      </w:r>
      <w:proofErr w:type="spellEnd"/>
      <w:r w:rsidRPr="003D66DE">
        <w:t xml:space="preserve"> any </w:t>
      </w:r>
      <w:proofErr w:type="spellStart"/>
      <w:r w:rsidRPr="003D66DE">
        <w:t>any</w:t>
      </w:r>
      <w:proofErr w:type="spellEnd"/>
    </w:p>
    <w:p w:rsidR="00526884" w:rsidRDefault="00526884" w:rsidP="00526884">
      <w:proofErr w:type="gramStart"/>
      <w:r>
        <w:lastRenderedPageBreak/>
        <w:t>garay-3750(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vlan117</w:t>
      </w:r>
    </w:p>
    <w:p w:rsidR="00526884" w:rsidRDefault="00526884" w:rsidP="00526884">
      <w:proofErr w:type="gramStart"/>
      <w:r>
        <w:t>garay-3750(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acce</w:t>
      </w:r>
      <w:proofErr w:type="spellEnd"/>
    </w:p>
    <w:p w:rsidR="00526884" w:rsidRDefault="00526884" w:rsidP="00526884">
      <w:proofErr w:type="gramStart"/>
      <w:r>
        <w:t>garay-3750(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access-group </w:t>
      </w:r>
      <w:proofErr w:type="spellStart"/>
      <w:r>
        <w:t>ping_allow</w:t>
      </w:r>
      <w:proofErr w:type="spellEnd"/>
      <w:r>
        <w:t xml:space="preserve"> in</w:t>
      </w:r>
      <w:bookmarkStart w:id="0" w:name="_GoBack"/>
      <w:bookmarkEnd w:id="0"/>
    </w:p>
    <w:p w:rsidR="0028189C" w:rsidRDefault="0028189C" w:rsidP="00581975">
      <w:hyperlink r:id="rId4" w:history="1">
        <w:r w:rsidRPr="00413471">
          <w:rPr>
            <w:rStyle w:val="Hyperlink"/>
          </w:rPr>
          <w:t>http://www.aelius.com/njh/subnet_sheet.html</w:t>
        </w:r>
      </w:hyperlink>
    </w:p>
    <w:p w:rsidR="0028189C" w:rsidRPr="008D342C" w:rsidRDefault="0028189C" w:rsidP="00581975"/>
    <w:sectPr w:rsidR="0028189C" w:rsidRPr="008D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A8"/>
    <w:rsid w:val="0000380D"/>
    <w:rsid w:val="00092FC7"/>
    <w:rsid w:val="00120BFA"/>
    <w:rsid w:val="001329F1"/>
    <w:rsid w:val="001B7369"/>
    <w:rsid w:val="00207CA8"/>
    <w:rsid w:val="0028189C"/>
    <w:rsid w:val="0032658A"/>
    <w:rsid w:val="00345A5A"/>
    <w:rsid w:val="003C09C1"/>
    <w:rsid w:val="003D3B27"/>
    <w:rsid w:val="003D66DE"/>
    <w:rsid w:val="00400ED3"/>
    <w:rsid w:val="00526884"/>
    <w:rsid w:val="00581975"/>
    <w:rsid w:val="006A62C0"/>
    <w:rsid w:val="006E4894"/>
    <w:rsid w:val="00713DD2"/>
    <w:rsid w:val="00783590"/>
    <w:rsid w:val="0079586C"/>
    <w:rsid w:val="008D342C"/>
    <w:rsid w:val="009A3342"/>
    <w:rsid w:val="009E4D6D"/>
    <w:rsid w:val="00A70A94"/>
    <w:rsid w:val="00A9569D"/>
    <w:rsid w:val="00BC7813"/>
    <w:rsid w:val="00CF6852"/>
    <w:rsid w:val="00D306DC"/>
    <w:rsid w:val="00DB62CD"/>
    <w:rsid w:val="00DD31FB"/>
    <w:rsid w:val="00DE59E1"/>
    <w:rsid w:val="00EB3188"/>
    <w:rsid w:val="00F06E2D"/>
    <w:rsid w:val="00F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AA961-C060-4906-B4D1-1B09499B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elius.com/njh/subne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6D9D560B</Template>
  <TotalTime>241</TotalTime>
  <Pages>3</Pages>
  <Words>359</Words>
  <Characters>2051</Characters>
  <Application>Microsoft Office Word</Application>
  <DocSecurity>0</DocSecurity>
  <Lines>17</Lines>
  <Paragraphs>4</Paragraphs>
  <ScaleCrop>false</ScaleCrop>
  <Company>Dixie State University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33</cp:revision>
  <dcterms:created xsi:type="dcterms:W3CDTF">2014-10-20T20:22:00Z</dcterms:created>
  <dcterms:modified xsi:type="dcterms:W3CDTF">2014-10-22T00:40:00Z</dcterms:modified>
</cp:coreProperties>
</file>