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11" w:rsidRDefault="00B77406">
      <w:r>
        <w:t xml:space="preserve">3750 ping to 2800-1 </w:t>
      </w:r>
    </w:p>
    <w:p w:rsidR="00B77406" w:rsidRDefault="00B77406">
      <w:r>
        <w:rPr>
          <w:noProof/>
        </w:rPr>
        <w:drawing>
          <wp:inline distT="0" distB="0" distL="0" distR="0" wp14:anchorId="6A5B9514" wp14:editId="41A08870">
            <wp:extent cx="5943600" cy="41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6177B0" w:rsidRDefault="00EC263B">
      <w:r>
        <w:lastRenderedPageBreak/>
        <w:t>3750 ping to 2800-2</w:t>
      </w:r>
      <w:r w:rsidR="006177B0">
        <w:t xml:space="preserve"> </w:t>
      </w:r>
    </w:p>
    <w:p w:rsidR="006177B0" w:rsidRDefault="006177B0">
      <w:r>
        <w:br/>
      </w:r>
      <w:r>
        <w:rPr>
          <w:noProof/>
        </w:rPr>
        <w:drawing>
          <wp:inline distT="0" distB="0" distL="0" distR="0" wp14:anchorId="495D4228" wp14:editId="347D49D0">
            <wp:extent cx="5943600" cy="415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7E" w:rsidRDefault="00931B7E"/>
    <w:p w:rsidR="00C4447C" w:rsidRDefault="00C4447C"/>
    <w:p w:rsidR="00C4447C" w:rsidRDefault="00C4447C"/>
    <w:p w:rsidR="00C4447C" w:rsidRDefault="00C4447C"/>
    <w:p w:rsidR="00C4447C" w:rsidRDefault="00C4447C"/>
    <w:p w:rsidR="00C4447C" w:rsidRDefault="00C4447C"/>
    <w:p w:rsidR="00C4447C" w:rsidRDefault="00C4447C"/>
    <w:p w:rsidR="00C4447C" w:rsidRDefault="00C4447C"/>
    <w:p w:rsidR="00C4447C" w:rsidRDefault="00C4447C"/>
    <w:p w:rsidR="00C4447C" w:rsidRDefault="00C4447C"/>
    <w:p w:rsidR="00C4447C" w:rsidRDefault="00C4447C"/>
    <w:p w:rsidR="00C4447C" w:rsidRDefault="00C4447C"/>
    <w:p w:rsidR="00C4447C" w:rsidRDefault="00C4447C" w:rsidP="00C4447C">
      <w:r>
        <w:lastRenderedPageBreak/>
        <w:t>2800-1 to 2800-2</w:t>
      </w:r>
    </w:p>
    <w:p w:rsidR="00C4447C" w:rsidRDefault="00C4447C"/>
    <w:p w:rsidR="004B503F" w:rsidRDefault="004B503F">
      <w:r>
        <w:rPr>
          <w:noProof/>
        </w:rPr>
        <w:drawing>
          <wp:inline distT="0" distB="0" distL="0" distR="0" wp14:anchorId="03030C56" wp14:editId="44FC67BD">
            <wp:extent cx="5943600" cy="3733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3F" w:rsidRDefault="004B503F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256529" w:rsidRDefault="00256529"/>
    <w:p w:rsidR="004B503F" w:rsidRDefault="004B503F">
      <w:r>
        <w:lastRenderedPageBreak/>
        <w:t>2800-2 to 2800-1</w:t>
      </w:r>
    </w:p>
    <w:p w:rsidR="004B503F" w:rsidRDefault="004B503F">
      <w:r>
        <w:rPr>
          <w:noProof/>
        </w:rPr>
        <w:drawing>
          <wp:inline distT="0" distB="0" distL="0" distR="0" wp14:anchorId="0572519F" wp14:editId="221E0620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C31B67" w:rsidRDefault="009F605E">
      <w:r>
        <w:lastRenderedPageBreak/>
        <w:t xml:space="preserve"> VM1 to 2800-1</w:t>
      </w:r>
    </w:p>
    <w:p w:rsidR="009F605E" w:rsidRDefault="009F605E">
      <w:r>
        <w:rPr>
          <w:noProof/>
        </w:rPr>
        <w:drawing>
          <wp:inline distT="0" distB="0" distL="0" distR="0" wp14:anchorId="13FD3985" wp14:editId="215F0ED2">
            <wp:extent cx="5943600" cy="4777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9F605E" w:rsidRDefault="009F605E"/>
    <w:p w:rsidR="00C31B67" w:rsidRDefault="009F605E">
      <w:r>
        <w:lastRenderedPageBreak/>
        <w:t>VM 2</w:t>
      </w:r>
      <w:r w:rsidR="0035469E">
        <w:t xml:space="preserve"> to</w:t>
      </w:r>
      <w:r>
        <w:t xml:space="preserve"> 2800-2</w:t>
      </w:r>
    </w:p>
    <w:p w:rsidR="009F605E" w:rsidRDefault="009F605E">
      <w:r>
        <w:rPr>
          <w:noProof/>
        </w:rPr>
        <w:drawing>
          <wp:inline distT="0" distB="0" distL="0" distR="0" wp14:anchorId="3B65C0DF" wp14:editId="14BEB67F">
            <wp:extent cx="5943600" cy="4777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3363A6" w:rsidRDefault="00C31B67">
      <w:r>
        <w:t>VM 1</w:t>
      </w:r>
      <w:r w:rsidR="00777B0F">
        <w:t xml:space="preserve"> ping6 google</w:t>
      </w:r>
    </w:p>
    <w:p w:rsidR="00C31B67" w:rsidRDefault="00B352E7">
      <w:pPr>
        <w:rPr>
          <w:noProof/>
        </w:rPr>
      </w:pPr>
      <w:r>
        <w:rPr>
          <w:noProof/>
        </w:rPr>
        <w:drawing>
          <wp:inline distT="0" distB="0" distL="0" distR="0" wp14:anchorId="6BE7F5D7" wp14:editId="05FC24EF">
            <wp:extent cx="5943600" cy="477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B352E7" w:rsidRDefault="00B352E7">
      <w:pPr>
        <w:rPr>
          <w:noProof/>
        </w:rPr>
      </w:pPr>
    </w:p>
    <w:p w:rsidR="00777B0F" w:rsidRDefault="00B352E7">
      <w:r>
        <w:rPr>
          <w:noProof/>
        </w:rPr>
        <w:lastRenderedPageBreak/>
        <w:t>VM 1 tracepath</w:t>
      </w:r>
      <w:r w:rsidR="00777B0F">
        <w:rPr>
          <w:noProof/>
        </w:rPr>
        <w:t>6 google</w:t>
      </w:r>
    </w:p>
    <w:p w:rsidR="00C31B67" w:rsidRDefault="00B352E7">
      <w:r>
        <w:rPr>
          <w:noProof/>
        </w:rPr>
        <w:drawing>
          <wp:inline distT="0" distB="0" distL="0" distR="0" wp14:anchorId="787908D3" wp14:editId="2B584C4E">
            <wp:extent cx="5943600" cy="477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C31B67" w:rsidRDefault="00C31B67"/>
    <w:p w:rsidR="00B352E7" w:rsidRDefault="00B352E7"/>
    <w:p w:rsidR="00C31B67" w:rsidRDefault="00C31B67">
      <w:r>
        <w:lastRenderedPageBreak/>
        <w:t>VM 2</w:t>
      </w:r>
      <w:r w:rsidR="00777B0F">
        <w:t xml:space="preserve"> ping6 google</w:t>
      </w:r>
    </w:p>
    <w:p w:rsidR="00B352E7" w:rsidRDefault="00B352E7">
      <w:r>
        <w:rPr>
          <w:noProof/>
        </w:rPr>
        <w:drawing>
          <wp:inline distT="0" distB="0" distL="0" distR="0" wp14:anchorId="4EBAA7E6" wp14:editId="6642A1C1">
            <wp:extent cx="5943600" cy="4777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0F" w:rsidRDefault="00777B0F"/>
    <w:p w:rsidR="00B352E7" w:rsidRDefault="00B352E7"/>
    <w:p w:rsidR="00B352E7" w:rsidRDefault="00B352E7"/>
    <w:p w:rsidR="00B352E7" w:rsidRDefault="00B352E7"/>
    <w:p w:rsidR="00B352E7" w:rsidRDefault="00B352E7"/>
    <w:p w:rsidR="00B352E7" w:rsidRDefault="00B352E7"/>
    <w:p w:rsidR="00B352E7" w:rsidRDefault="00B352E7"/>
    <w:p w:rsidR="00B352E7" w:rsidRDefault="00B352E7"/>
    <w:p w:rsidR="00B352E7" w:rsidRDefault="00B352E7"/>
    <w:p w:rsidR="00B352E7" w:rsidRDefault="00B352E7"/>
    <w:p w:rsidR="00B352E7" w:rsidRDefault="00B352E7"/>
    <w:p w:rsidR="00777B0F" w:rsidRDefault="00B352E7">
      <w:bookmarkStart w:id="0" w:name="_GoBack"/>
      <w:bookmarkEnd w:id="0"/>
      <w:r>
        <w:lastRenderedPageBreak/>
        <w:t>VM 2 tracepath</w:t>
      </w:r>
      <w:r w:rsidR="00777B0F">
        <w:t xml:space="preserve">6 google </w:t>
      </w:r>
    </w:p>
    <w:p w:rsidR="00C31B67" w:rsidRDefault="00B352E7">
      <w:r>
        <w:rPr>
          <w:noProof/>
        </w:rPr>
        <w:drawing>
          <wp:inline distT="0" distB="0" distL="0" distR="0" wp14:anchorId="3EF45CB0" wp14:editId="120F3634">
            <wp:extent cx="5943600" cy="4777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67" w:rsidRDefault="00C31B67"/>
    <w:p w:rsidR="00C31B67" w:rsidRDefault="00C31B67"/>
    <w:sectPr w:rsidR="00C3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06"/>
    <w:rsid w:val="00256529"/>
    <w:rsid w:val="003363A6"/>
    <w:rsid w:val="0035469E"/>
    <w:rsid w:val="00465111"/>
    <w:rsid w:val="004B503F"/>
    <w:rsid w:val="006177B0"/>
    <w:rsid w:val="00777B0F"/>
    <w:rsid w:val="00931B7E"/>
    <w:rsid w:val="009F605E"/>
    <w:rsid w:val="00B352E7"/>
    <w:rsid w:val="00B77406"/>
    <w:rsid w:val="00C31B67"/>
    <w:rsid w:val="00C4447C"/>
    <w:rsid w:val="00E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EA594-848B-4E10-A87E-7B132927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4C01424E</Template>
  <TotalTime>39</TotalTime>
  <Pages>10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Dixie State University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Garay</dc:creator>
  <cp:keywords/>
  <dc:description/>
  <cp:lastModifiedBy>Rene Garay</cp:lastModifiedBy>
  <cp:revision>13</cp:revision>
  <cp:lastPrinted>2014-11-07T20:03:00Z</cp:lastPrinted>
  <dcterms:created xsi:type="dcterms:W3CDTF">2014-11-07T04:01:00Z</dcterms:created>
  <dcterms:modified xsi:type="dcterms:W3CDTF">2014-11-11T03:27:00Z</dcterms:modified>
</cp:coreProperties>
</file>