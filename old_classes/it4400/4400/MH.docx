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AD" w:rsidRDefault="00CF33AC">
      <w:pPr>
        <w:rPr>
          <w:sz w:val="24"/>
          <w:szCs w:val="24"/>
        </w:rPr>
      </w:pPr>
      <w:r>
        <w:rPr>
          <w:sz w:val="24"/>
          <w:szCs w:val="24"/>
        </w:rPr>
        <w:t>Francisco Garay</w:t>
      </w:r>
    </w:p>
    <w:p w:rsidR="00CF33AC" w:rsidRDefault="00CF33AC">
      <w:pPr>
        <w:rPr>
          <w:sz w:val="24"/>
          <w:szCs w:val="24"/>
        </w:rPr>
      </w:pPr>
      <w:r>
        <w:rPr>
          <w:sz w:val="24"/>
          <w:szCs w:val="24"/>
        </w:rPr>
        <w:t>Guest Speaker 2</w:t>
      </w:r>
    </w:p>
    <w:p w:rsidR="00CF33AC" w:rsidRDefault="00CF33AC">
      <w:pPr>
        <w:rPr>
          <w:sz w:val="24"/>
          <w:szCs w:val="24"/>
        </w:rPr>
      </w:pPr>
      <w:r>
        <w:rPr>
          <w:sz w:val="24"/>
          <w:szCs w:val="24"/>
        </w:rPr>
        <w:t>IT 4400</w:t>
      </w:r>
    </w:p>
    <w:p w:rsidR="00CF33AC" w:rsidRDefault="00CF33AC" w:rsidP="00CF33A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Michael Hansen – </w:t>
      </w:r>
      <w:r w:rsidR="00E22FB4">
        <w:rPr>
          <w:sz w:val="24"/>
          <w:szCs w:val="24"/>
        </w:rPr>
        <w:t>SkyWest</w:t>
      </w:r>
      <w:r>
        <w:rPr>
          <w:sz w:val="24"/>
          <w:szCs w:val="24"/>
        </w:rPr>
        <w:t xml:space="preserve"> Network Engineering Manager</w:t>
      </w:r>
    </w:p>
    <w:p w:rsidR="00291111" w:rsidRDefault="003471D2" w:rsidP="003471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Mr. Hansen didn’t waste much time getting into teaching us about him and what he does. He started by telling us where he started and when he ended up at </w:t>
      </w:r>
      <w:r w:rsidR="00E22FB4">
        <w:rPr>
          <w:sz w:val="24"/>
          <w:szCs w:val="24"/>
        </w:rPr>
        <w:t>SkyWest</w:t>
      </w:r>
      <w:r>
        <w:rPr>
          <w:sz w:val="24"/>
          <w:szCs w:val="24"/>
        </w:rPr>
        <w:t xml:space="preserve">. He first started working at Mountain America and was there for 13 years as a computer programmer. </w:t>
      </w:r>
      <w:r w:rsidR="006B2B0C">
        <w:rPr>
          <w:sz w:val="24"/>
          <w:szCs w:val="24"/>
        </w:rPr>
        <w:t xml:space="preserve">He then went on to a company called Convergent; he was there for 2 years until they went bankrupt. </w:t>
      </w:r>
      <w:r w:rsidR="00291111">
        <w:rPr>
          <w:sz w:val="24"/>
          <w:szCs w:val="24"/>
        </w:rPr>
        <w:t xml:space="preserve">That is when </w:t>
      </w:r>
      <w:r w:rsidR="00DB6A66">
        <w:rPr>
          <w:sz w:val="24"/>
          <w:szCs w:val="24"/>
        </w:rPr>
        <w:t xml:space="preserve">he ended up at </w:t>
      </w:r>
      <w:r w:rsidR="00E22FB4">
        <w:rPr>
          <w:sz w:val="24"/>
          <w:szCs w:val="24"/>
        </w:rPr>
        <w:t>SkyWest</w:t>
      </w:r>
      <w:r w:rsidR="00DB6A66">
        <w:rPr>
          <w:sz w:val="24"/>
          <w:szCs w:val="24"/>
        </w:rPr>
        <w:t xml:space="preserve"> in 2001 and has been there since. </w:t>
      </w:r>
      <w:r w:rsidR="008E5727">
        <w:rPr>
          <w:sz w:val="24"/>
          <w:szCs w:val="24"/>
        </w:rPr>
        <w:t>From there he talked about the following:</w:t>
      </w:r>
    </w:p>
    <w:p w:rsidR="008E5727" w:rsidRDefault="008E5727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he first started working at </w:t>
      </w:r>
      <w:r w:rsidR="00E22FB4">
        <w:rPr>
          <w:sz w:val="24"/>
          <w:szCs w:val="24"/>
        </w:rPr>
        <w:t>SkyWest</w:t>
      </w:r>
      <w:r>
        <w:rPr>
          <w:sz w:val="24"/>
          <w:szCs w:val="24"/>
        </w:rPr>
        <w:t xml:space="preserve">, he started out with public IPs and had to switch them all to private IPs. He said it was really rough and they only had on /24. </w:t>
      </w:r>
    </w:p>
    <w:p w:rsidR="000619C8" w:rsidRDefault="000619C8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Talked about if their system</w:t>
      </w:r>
      <w:r w:rsidR="00EF29DE">
        <w:rPr>
          <w:sz w:val="24"/>
          <w:szCs w:val="24"/>
        </w:rPr>
        <w:t>/network</w:t>
      </w:r>
      <w:r>
        <w:rPr>
          <w:sz w:val="24"/>
          <w:szCs w:val="24"/>
        </w:rPr>
        <w:t xml:space="preserve"> went down for just one day they would be out of business. </w:t>
      </w:r>
    </w:p>
    <w:p w:rsidR="009266F0" w:rsidRDefault="009266F0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Every hour of them being down, it costs them 280 thousand dollars. </w:t>
      </w:r>
    </w:p>
    <w:p w:rsidR="00350941" w:rsidRDefault="00350941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Told a couple of stories when they were down. They were down for about an hour one time and had to cancel 300+ flights. Another time was Christmas morning where they were down for about 30 minutes and they had to cancel </w:t>
      </w:r>
      <w:r w:rsidR="006C7F19">
        <w:rPr>
          <w:sz w:val="24"/>
          <w:szCs w:val="24"/>
        </w:rPr>
        <w:t xml:space="preserve">about </w:t>
      </w:r>
      <w:r>
        <w:rPr>
          <w:sz w:val="24"/>
          <w:szCs w:val="24"/>
        </w:rPr>
        <w:t xml:space="preserve">60 flights. </w:t>
      </w:r>
      <w:r w:rsidR="00A776D7">
        <w:rPr>
          <w:sz w:val="24"/>
          <w:szCs w:val="24"/>
        </w:rPr>
        <w:t xml:space="preserve">Said he thought it was joke and didn’t believe them when they called him and told him. </w:t>
      </w:r>
    </w:p>
    <w:p w:rsidR="00443B74" w:rsidRDefault="00443B74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Network switches cos</w:t>
      </w:r>
      <w:r w:rsidR="00057431">
        <w:rPr>
          <w:sz w:val="24"/>
          <w:szCs w:val="24"/>
        </w:rPr>
        <w:t xml:space="preserve">t 250 thousand dollars a piece and they’re really heavy. </w:t>
      </w:r>
    </w:p>
    <w:p w:rsidR="00057431" w:rsidRDefault="002949D5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have to keep up with all sorts of reports to the FAA or they’ll get shutdown. </w:t>
      </w:r>
    </w:p>
    <w:p w:rsidR="002949D5" w:rsidRDefault="00737BA1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 explained that if one center goes down, then the whole network/rest of the centers go down. </w:t>
      </w:r>
    </w:p>
    <w:p w:rsidR="009F1E95" w:rsidRDefault="009F1E95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They make VOIP a priority at </w:t>
      </w:r>
      <w:r w:rsidR="00E22FB4">
        <w:rPr>
          <w:sz w:val="24"/>
          <w:szCs w:val="24"/>
        </w:rPr>
        <w:t>SkyWest</w:t>
      </w:r>
      <w:r>
        <w:rPr>
          <w:sz w:val="24"/>
          <w:szCs w:val="24"/>
        </w:rPr>
        <w:t xml:space="preserve">. </w:t>
      </w:r>
    </w:p>
    <w:p w:rsidR="009F1E95" w:rsidRDefault="009F1E95" w:rsidP="008E572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 said he doesn’t plan on using IPV6, but he’s sure everyone will have to make a switch to it eventually. </w:t>
      </w:r>
    </w:p>
    <w:p w:rsidR="00291111" w:rsidRPr="004462A4" w:rsidRDefault="00382D3A" w:rsidP="003471D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main thing he loves about his job is the challenge. </w:t>
      </w:r>
      <w:r w:rsidR="00A136E0">
        <w:rPr>
          <w:sz w:val="24"/>
          <w:szCs w:val="24"/>
        </w:rPr>
        <w:t>Going into a lot of things sometimes not knowing</w:t>
      </w:r>
      <w:r w:rsidR="0036772D">
        <w:rPr>
          <w:sz w:val="24"/>
          <w:szCs w:val="24"/>
        </w:rPr>
        <w:t xml:space="preserve"> anything, and figuring it out and feeling accomplished/smart. </w:t>
      </w:r>
      <w:bookmarkStart w:id="0" w:name="_GoBack"/>
      <w:bookmarkEnd w:id="0"/>
    </w:p>
    <w:sectPr w:rsidR="00291111" w:rsidRPr="0044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025B2"/>
    <w:multiLevelType w:val="hybridMultilevel"/>
    <w:tmpl w:val="B426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22"/>
    <w:rsid w:val="00057431"/>
    <w:rsid w:val="000619C8"/>
    <w:rsid w:val="001A7322"/>
    <w:rsid w:val="00291111"/>
    <w:rsid w:val="002949D5"/>
    <w:rsid w:val="003471D2"/>
    <w:rsid w:val="00350941"/>
    <w:rsid w:val="0036772D"/>
    <w:rsid w:val="00382D3A"/>
    <w:rsid w:val="00443B74"/>
    <w:rsid w:val="004462A4"/>
    <w:rsid w:val="006B2B0C"/>
    <w:rsid w:val="006C7F19"/>
    <w:rsid w:val="00737BA1"/>
    <w:rsid w:val="008E5727"/>
    <w:rsid w:val="009266F0"/>
    <w:rsid w:val="009F1E95"/>
    <w:rsid w:val="00A136E0"/>
    <w:rsid w:val="00A776D7"/>
    <w:rsid w:val="00B438AD"/>
    <w:rsid w:val="00CF33AC"/>
    <w:rsid w:val="00DB6A66"/>
    <w:rsid w:val="00E22FB4"/>
    <w:rsid w:val="00E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D07EC-372E-4546-8C31-16A1B787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2AA9FC9</Template>
  <TotalTime>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Dixie State University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23</cp:revision>
  <cp:lastPrinted>2014-11-19T23:30:00Z</cp:lastPrinted>
  <dcterms:created xsi:type="dcterms:W3CDTF">2014-11-19T23:15:00Z</dcterms:created>
  <dcterms:modified xsi:type="dcterms:W3CDTF">2014-11-19T23:31:00Z</dcterms:modified>
</cp:coreProperties>
</file>