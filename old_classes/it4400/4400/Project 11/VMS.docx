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248" w:rsidRDefault="00791756">
      <w:r>
        <w:t xml:space="preserve">VM1 </w:t>
      </w:r>
    </w:p>
    <w:p w:rsidR="00791756" w:rsidRDefault="00791756">
      <w:r>
        <w:rPr>
          <w:noProof/>
        </w:rPr>
        <w:drawing>
          <wp:inline distT="0" distB="0" distL="0" distR="0" wp14:anchorId="56A00DD8" wp14:editId="3864BC06">
            <wp:extent cx="5943600" cy="4777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756" w:rsidRDefault="00791756"/>
    <w:p w:rsidR="00B47BE7" w:rsidRDefault="00B47BE7"/>
    <w:p w:rsidR="00B47BE7" w:rsidRDefault="00B47BE7"/>
    <w:p w:rsidR="00B47BE7" w:rsidRDefault="00B47BE7"/>
    <w:p w:rsidR="00B47BE7" w:rsidRDefault="00B47BE7"/>
    <w:p w:rsidR="00B47BE7" w:rsidRDefault="00B47BE7"/>
    <w:p w:rsidR="00B47BE7" w:rsidRDefault="00B47BE7"/>
    <w:p w:rsidR="00B47BE7" w:rsidRDefault="00B47BE7"/>
    <w:p w:rsidR="00B47BE7" w:rsidRDefault="00B47BE7"/>
    <w:p w:rsidR="00B47BE7" w:rsidRDefault="00B47BE7"/>
    <w:p w:rsidR="00B47BE7" w:rsidRDefault="00B47BE7"/>
    <w:p w:rsidR="00791756" w:rsidRDefault="00791756">
      <w:bookmarkStart w:id="0" w:name="_GoBack"/>
      <w:bookmarkEnd w:id="0"/>
      <w:r>
        <w:lastRenderedPageBreak/>
        <w:t>VM2</w:t>
      </w:r>
    </w:p>
    <w:p w:rsidR="00791756" w:rsidRDefault="00A6730F">
      <w:r>
        <w:rPr>
          <w:noProof/>
        </w:rPr>
        <w:drawing>
          <wp:inline distT="0" distB="0" distL="0" distR="0" wp14:anchorId="2B798D34" wp14:editId="676DFD99">
            <wp:extent cx="5943600" cy="47777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1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05F"/>
    <w:rsid w:val="00134248"/>
    <w:rsid w:val="00791756"/>
    <w:rsid w:val="00A6730F"/>
    <w:rsid w:val="00B47BE7"/>
    <w:rsid w:val="00B731DC"/>
    <w:rsid w:val="00EC2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1F872C-8E62-4E10-8847-512B93B8E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B46FF4C7</Template>
  <TotalTime>1</TotalTime>
  <Pages>2</Pages>
  <Words>3</Words>
  <Characters>21</Characters>
  <Application>Microsoft Office Word</Application>
  <DocSecurity>0</DocSecurity>
  <Lines>1</Lines>
  <Paragraphs>1</Paragraphs>
  <ScaleCrop>false</ScaleCrop>
  <Company>Dixie State University</Company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Garay</dc:creator>
  <cp:keywords/>
  <dc:description/>
  <cp:lastModifiedBy>Rene Garay</cp:lastModifiedBy>
  <cp:revision>5</cp:revision>
  <dcterms:created xsi:type="dcterms:W3CDTF">2014-11-20T21:06:00Z</dcterms:created>
  <dcterms:modified xsi:type="dcterms:W3CDTF">2014-11-20T21:07:00Z</dcterms:modified>
</cp:coreProperties>
</file>